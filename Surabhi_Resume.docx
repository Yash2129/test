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4C0FC1" w14:paraId="2C5FA618" w14:textId="77777777" w:rsidTr="004C0FC1">
        <w:trPr>
          <w:trHeight w:val="1627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117992C9" w14:textId="1C7F771D" w:rsidR="000930DE" w:rsidRPr="005E7E02" w:rsidRDefault="005E7E02" w:rsidP="00C00340">
            <w:pPr>
              <w:pStyle w:val="Title"/>
              <w:rPr>
                <w:sz w:val="56"/>
                <w:szCs w:val="54"/>
              </w:rPr>
            </w:pPr>
            <w:r w:rsidRPr="005E7E02">
              <w:rPr>
                <w:sz w:val="56"/>
                <w:szCs w:val="54"/>
              </w:rPr>
              <w:t>Surabhi Verma</w:t>
            </w:r>
          </w:p>
          <w:p w14:paraId="272404FD" w14:textId="37505B91" w:rsidR="00C00340" w:rsidRPr="00C00340" w:rsidRDefault="00C00340" w:rsidP="00C00340">
            <w:pPr>
              <w:pStyle w:val="Title"/>
              <w:rPr>
                <w:sz w:val="36"/>
                <w:szCs w:val="44"/>
              </w:rPr>
            </w:pP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7E86C182" w14:textId="676ECCF1" w:rsidR="00C00340" w:rsidRPr="004C0FC1" w:rsidRDefault="00C00340" w:rsidP="003D135F">
            <w:pPr>
              <w:pStyle w:val="ContactInfo"/>
              <w:rPr>
                <w:sz w:val="22"/>
                <w:szCs w:val="24"/>
              </w:rPr>
            </w:pPr>
            <w:r w:rsidRPr="004C0FC1">
              <w:rPr>
                <w:sz w:val="22"/>
                <w:szCs w:val="24"/>
              </w:rPr>
              <w:t>A/20</w:t>
            </w:r>
            <w:r w:rsidR="005E7E02" w:rsidRPr="004C0FC1">
              <w:rPr>
                <w:sz w:val="22"/>
                <w:szCs w:val="24"/>
              </w:rPr>
              <w:t>3</w:t>
            </w:r>
            <w:r w:rsidRPr="004C0FC1">
              <w:rPr>
                <w:sz w:val="22"/>
                <w:szCs w:val="24"/>
              </w:rPr>
              <w:t xml:space="preserve">, </w:t>
            </w:r>
            <w:r w:rsidR="005E7E02" w:rsidRPr="004C0FC1">
              <w:rPr>
                <w:sz w:val="22"/>
                <w:szCs w:val="24"/>
              </w:rPr>
              <w:t xml:space="preserve">New </w:t>
            </w:r>
            <w:proofErr w:type="spellStart"/>
            <w:r w:rsidR="005E7E02" w:rsidRPr="004C0FC1">
              <w:rPr>
                <w:sz w:val="22"/>
                <w:szCs w:val="24"/>
              </w:rPr>
              <w:t>Nandanvan</w:t>
            </w:r>
            <w:proofErr w:type="spellEnd"/>
            <w:r w:rsidR="005E7E02" w:rsidRPr="004C0FC1">
              <w:rPr>
                <w:sz w:val="22"/>
                <w:szCs w:val="24"/>
              </w:rPr>
              <w:t xml:space="preserve"> Society</w:t>
            </w:r>
            <w:r w:rsidRPr="004C0FC1">
              <w:rPr>
                <w:sz w:val="22"/>
                <w:szCs w:val="24"/>
              </w:rPr>
              <w:t>,</w:t>
            </w:r>
            <w:r w:rsidR="005E7E02" w:rsidRPr="004C0FC1">
              <w:rPr>
                <w:sz w:val="22"/>
                <w:szCs w:val="24"/>
              </w:rPr>
              <w:t xml:space="preserve"> </w:t>
            </w:r>
            <w:proofErr w:type="spellStart"/>
            <w:r w:rsidR="005E7E02" w:rsidRPr="004C0FC1">
              <w:rPr>
                <w:sz w:val="22"/>
                <w:szCs w:val="24"/>
              </w:rPr>
              <w:t>Brahmand</w:t>
            </w:r>
            <w:proofErr w:type="spellEnd"/>
            <w:r w:rsidR="005E7E02" w:rsidRPr="004C0FC1">
              <w:rPr>
                <w:sz w:val="22"/>
                <w:szCs w:val="24"/>
              </w:rPr>
              <w:t xml:space="preserve"> Phase 4</w:t>
            </w:r>
            <w:r w:rsidRPr="004C0FC1">
              <w:rPr>
                <w:sz w:val="22"/>
                <w:szCs w:val="24"/>
              </w:rPr>
              <w:t xml:space="preserve">,  </w:t>
            </w:r>
          </w:p>
          <w:p w14:paraId="2BE02924" w14:textId="52CC391D" w:rsidR="000930DE" w:rsidRPr="004C0FC1" w:rsidRDefault="001D0141" w:rsidP="003D135F">
            <w:pPr>
              <w:pStyle w:val="ContactInfo"/>
              <w:rPr>
                <w:sz w:val="22"/>
                <w:szCs w:val="24"/>
              </w:rPr>
            </w:pPr>
            <w:proofErr w:type="spellStart"/>
            <w:r w:rsidRPr="004C0FC1">
              <w:rPr>
                <w:sz w:val="22"/>
                <w:szCs w:val="24"/>
              </w:rPr>
              <w:t>Brahmand</w:t>
            </w:r>
            <w:proofErr w:type="spellEnd"/>
            <w:r w:rsidRPr="004C0FC1">
              <w:rPr>
                <w:sz w:val="22"/>
                <w:szCs w:val="24"/>
              </w:rPr>
              <w:t xml:space="preserve">, </w:t>
            </w:r>
            <w:r w:rsidR="00C00340" w:rsidRPr="004C0FC1">
              <w:rPr>
                <w:sz w:val="22"/>
                <w:szCs w:val="24"/>
              </w:rPr>
              <w:t>Thane West - 4006</w:t>
            </w:r>
            <w:r w:rsidRPr="004C0FC1">
              <w:rPr>
                <w:sz w:val="22"/>
                <w:szCs w:val="24"/>
              </w:rPr>
              <w:t>07</w:t>
            </w:r>
          </w:p>
          <w:p w14:paraId="51971724" w14:textId="5292065F" w:rsidR="000930DE" w:rsidRPr="004C0FC1" w:rsidRDefault="00C00340" w:rsidP="003D135F">
            <w:pPr>
              <w:pStyle w:val="ContactInfo"/>
              <w:rPr>
                <w:sz w:val="22"/>
                <w:szCs w:val="24"/>
              </w:rPr>
            </w:pPr>
            <w:r w:rsidRPr="004C0FC1">
              <w:rPr>
                <w:sz w:val="22"/>
                <w:szCs w:val="24"/>
              </w:rPr>
              <w:t xml:space="preserve">+91 </w:t>
            </w:r>
            <w:r w:rsidR="001D0141" w:rsidRPr="004C0FC1">
              <w:rPr>
                <w:sz w:val="22"/>
                <w:szCs w:val="24"/>
              </w:rPr>
              <w:t>7506230601</w:t>
            </w:r>
            <w:r w:rsidR="00AD79E9" w:rsidRPr="004C0FC1">
              <w:rPr>
                <w:sz w:val="22"/>
                <w:szCs w:val="24"/>
              </w:rPr>
              <w:t xml:space="preserve"> </w:t>
            </w:r>
            <w:r w:rsidR="000930DE" w:rsidRPr="004C0FC1">
              <w:rPr>
                <w:sz w:val="22"/>
                <w:szCs w:val="24"/>
              </w:rPr>
              <w:t xml:space="preserve">| </w:t>
            </w:r>
            <w:r w:rsidR="001D0141" w:rsidRPr="004C0FC1">
              <w:rPr>
                <w:sz w:val="22"/>
                <w:szCs w:val="24"/>
              </w:rPr>
              <w:t>vsurabhi22</w:t>
            </w:r>
            <w:r w:rsidRPr="004C0FC1">
              <w:rPr>
                <w:sz w:val="22"/>
                <w:szCs w:val="24"/>
              </w:rPr>
              <w:t>@gmail.com</w:t>
            </w:r>
            <w:r w:rsidR="00AD79E9" w:rsidRPr="004C0FC1">
              <w:rPr>
                <w:sz w:val="22"/>
                <w:szCs w:val="24"/>
              </w:rPr>
              <w:t xml:space="preserve"> </w:t>
            </w:r>
          </w:p>
        </w:tc>
      </w:tr>
      <w:tr w:rsidR="000930DE" w14:paraId="2E8CACAF" w14:textId="77777777" w:rsidTr="001D0141">
        <w:trPr>
          <w:trHeight w:val="1182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FDEB076" w14:textId="0DEFE831" w:rsidR="00C00340" w:rsidRPr="001D0141" w:rsidRDefault="00C00340" w:rsidP="00C00340">
            <w:pPr>
              <w:pStyle w:val="Heading1"/>
              <w:rPr>
                <w:sz w:val="36"/>
                <w:szCs w:val="34"/>
              </w:rPr>
            </w:pPr>
            <w:r w:rsidRPr="001D0141">
              <w:rPr>
                <w:sz w:val="36"/>
                <w:szCs w:val="34"/>
              </w:rPr>
              <w:t>Objective</w:t>
            </w:r>
          </w:p>
          <w:p w14:paraId="6C73B8FD" w14:textId="1AEEDABE" w:rsidR="000930DE" w:rsidRPr="005E7E02" w:rsidRDefault="005E7E02" w:rsidP="00867C58">
            <w:pPr>
              <w:rPr>
                <w:lang w:val="en-IN"/>
              </w:rPr>
            </w:pPr>
            <w:r w:rsidRPr="005E7E02">
              <w:rPr>
                <w:sz w:val="22"/>
                <w:szCs w:val="24"/>
                <w:lang w:val="en-IN"/>
              </w:rPr>
              <w:t>Highly motivated Biotechnology graduate seeking an entry-level position in a reputed firm.</w:t>
            </w:r>
            <w:r w:rsidRPr="001D0141">
              <w:rPr>
                <w:sz w:val="22"/>
                <w:szCs w:val="24"/>
                <w:lang w:val="en-IN"/>
              </w:rPr>
              <w:t xml:space="preserve"> </w:t>
            </w:r>
            <w:r w:rsidRPr="005E7E02">
              <w:rPr>
                <w:sz w:val="22"/>
                <w:szCs w:val="24"/>
                <w:lang w:val="en-IN"/>
              </w:rPr>
              <w:t>Eager to apply my knowledge and skills to contribute to innovative research and development projects. Committed to continuous learning and growth in the dynamic field of biotechnology.</w:t>
            </w:r>
          </w:p>
        </w:tc>
      </w:tr>
      <w:tr w:rsidR="000930DE" w14:paraId="64ADD811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82C9792" w14:textId="77777777" w:rsidR="000930DE" w:rsidRPr="00492935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2EA3425A4D0E4E59B7373D9D2D1872D8"/>
                </w:placeholder>
                <w:temporary/>
                <w:showingPlcHdr/>
                <w15:appearance w15:val="hidden"/>
              </w:sdtPr>
              <w:sdtContent>
                <w:r w:rsidR="00AD79E9" w:rsidRPr="001D0141">
                  <w:rPr>
                    <w:sz w:val="36"/>
                    <w:szCs w:val="34"/>
                  </w:rPr>
                  <w:t>Education</w:t>
                </w:r>
              </w:sdtContent>
            </w:sdt>
          </w:p>
          <w:p w14:paraId="41BFB353" w14:textId="215F0C87" w:rsidR="00F62BAE" w:rsidRPr="00492935" w:rsidRDefault="005E7E02" w:rsidP="00A30F99">
            <w:pPr>
              <w:pStyle w:val="Heading2"/>
              <w:rPr>
                <w:szCs w:val="24"/>
              </w:rPr>
            </w:pPr>
            <w:r w:rsidRPr="004C0FC1">
              <w:rPr>
                <w:szCs w:val="24"/>
                <w:u w:val="single"/>
              </w:rPr>
              <w:t>BSC Biotechnology</w:t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="00F35FD4" w:rsidRPr="001D0141">
              <w:rPr>
                <w:sz w:val="22"/>
              </w:rPr>
              <w:tab/>
            </w:r>
            <w:r w:rsidRPr="001D0141">
              <w:rPr>
                <w:b w:val="0"/>
                <w:sz w:val="22"/>
              </w:rPr>
              <w:t>apr</w:t>
            </w:r>
            <w:r w:rsidR="00F35FD4" w:rsidRPr="001D0141">
              <w:rPr>
                <w:b w:val="0"/>
                <w:sz w:val="22"/>
              </w:rPr>
              <w:t xml:space="preserve"> 202</w:t>
            </w:r>
            <w:r w:rsidRPr="001D0141">
              <w:rPr>
                <w:b w:val="0"/>
                <w:sz w:val="22"/>
              </w:rPr>
              <w:t>5</w:t>
            </w:r>
            <w:r w:rsidR="00F35FD4" w:rsidRPr="001D0141">
              <w:rPr>
                <w:sz w:val="22"/>
              </w:rPr>
              <w:t xml:space="preserve"> </w:t>
            </w:r>
            <w:r w:rsidR="00F35FD4" w:rsidRPr="001D0141">
              <w:rPr>
                <w:szCs w:val="24"/>
              </w:rPr>
              <w:t xml:space="preserve">                                   </w:t>
            </w:r>
          </w:p>
          <w:p w14:paraId="68DFE690" w14:textId="4DC62E01" w:rsidR="000524A9" w:rsidRPr="001D0141" w:rsidRDefault="005E7E02" w:rsidP="00021656">
            <w:pPr>
              <w:pStyle w:val="Heading4"/>
              <w:rPr>
                <w:sz w:val="22"/>
              </w:rPr>
            </w:pPr>
            <w:r w:rsidRPr="001D0141">
              <w:rPr>
                <w:sz w:val="22"/>
              </w:rPr>
              <w:t>Ramniranjan Jhunjhunwala College of Arts. Science &amp; Commerce</w:t>
            </w:r>
          </w:p>
          <w:p w14:paraId="6587D137" w14:textId="105B2E83" w:rsidR="00492935" w:rsidRDefault="005E7E02" w:rsidP="00492935">
            <w:pPr>
              <w:pStyle w:val="ListBullet"/>
              <w:rPr>
                <w:sz w:val="22"/>
                <w:szCs w:val="28"/>
              </w:rPr>
            </w:pPr>
            <w:r w:rsidRPr="001D0141">
              <w:rPr>
                <w:sz w:val="22"/>
                <w:szCs w:val="28"/>
              </w:rPr>
              <w:t>CGPA: 8.49 (Average for Sem 1 to Sem 4)</w:t>
            </w:r>
            <w:r w:rsidR="00F35FD4" w:rsidRPr="001D0141">
              <w:rPr>
                <w:sz w:val="22"/>
                <w:szCs w:val="28"/>
              </w:rPr>
              <w:t xml:space="preserve"> </w:t>
            </w:r>
            <w:r w:rsidR="00AD79E9" w:rsidRPr="001D0141">
              <w:rPr>
                <w:sz w:val="22"/>
                <w:szCs w:val="28"/>
              </w:rPr>
              <w:t xml:space="preserve"> </w:t>
            </w:r>
          </w:p>
          <w:p w14:paraId="6CA0EE04" w14:textId="77777777" w:rsidR="004C0FC1" w:rsidRPr="001D0141" w:rsidRDefault="004C0FC1" w:rsidP="004C0FC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2"/>
                <w:szCs w:val="28"/>
              </w:rPr>
            </w:pPr>
          </w:p>
          <w:p w14:paraId="709110F5" w14:textId="47373E7E" w:rsidR="00C00340" w:rsidRPr="001D0141" w:rsidRDefault="00F35FD4" w:rsidP="00C00340">
            <w:pPr>
              <w:pStyle w:val="Heading2"/>
              <w:rPr>
                <w:sz w:val="24"/>
                <w:szCs w:val="28"/>
              </w:rPr>
            </w:pPr>
            <w:r w:rsidRPr="001D0141">
              <w:rPr>
                <w:szCs w:val="24"/>
                <w:u w:val="single"/>
              </w:rPr>
              <w:t>12</w:t>
            </w:r>
            <w:r w:rsidRPr="001D0141">
              <w:rPr>
                <w:szCs w:val="24"/>
                <w:u w:val="single"/>
                <w:vertAlign w:val="superscript"/>
              </w:rPr>
              <w:t>th</w:t>
            </w:r>
            <w:r w:rsidRPr="001D0141">
              <w:rPr>
                <w:szCs w:val="24"/>
                <w:u w:val="single"/>
              </w:rPr>
              <w:t xml:space="preserve"> HSC</w:t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492935" w:rsidRPr="001D0141">
              <w:rPr>
                <w:sz w:val="22"/>
              </w:rPr>
              <w:tab/>
            </w:r>
            <w:r w:rsidR="001D0141" w:rsidRPr="001D0141">
              <w:rPr>
                <w:b w:val="0"/>
                <w:bCs/>
                <w:sz w:val="22"/>
              </w:rPr>
              <w:t>JUN</w:t>
            </w:r>
            <w:r w:rsidR="00492935" w:rsidRPr="001D0141">
              <w:rPr>
                <w:b w:val="0"/>
                <w:bCs/>
                <w:sz w:val="22"/>
              </w:rPr>
              <w:t xml:space="preserve"> 202</w:t>
            </w:r>
            <w:r w:rsidR="005E7E02" w:rsidRPr="001D0141">
              <w:rPr>
                <w:b w:val="0"/>
                <w:bCs/>
                <w:sz w:val="22"/>
              </w:rPr>
              <w:t>0</w:t>
            </w:r>
          </w:p>
          <w:p w14:paraId="46ADBD51" w14:textId="1E42577F" w:rsidR="00C00340" w:rsidRPr="001D0141" w:rsidRDefault="00F35FD4" w:rsidP="00021656">
            <w:pPr>
              <w:pStyle w:val="Heading4"/>
              <w:rPr>
                <w:sz w:val="22"/>
                <w:szCs w:val="24"/>
              </w:rPr>
            </w:pPr>
            <w:r w:rsidRPr="001D0141">
              <w:rPr>
                <w:sz w:val="22"/>
                <w:szCs w:val="24"/>
              </w:rPr>
              <w:t>St Xavier’s English High School and Junior College</w:t>
            </w:r>
          </w:p>
          <w:p w14:paraId="67E48BC5" w14:textId="7A0363EB" w:rsidR="00C00340" w:rsidRPr="001D0141" w:rsidRDefault="00F35FD4" w:rsidP="00C00340">
            <w:pPr>
              <w:pStyle w:val="ListBullet"/>
              <w:rPr>
                <w:sz w:val="22"/>
                <w:szCs w:val="28"/>
              </w:rPr>
            </w:pPr>
            <w:r w:rsidRPr="001D0141">
              <w:rPr>
                <w:sz w:val="22"/>
                <w:szCs w:val="28"/>
              </w:rPr>
              <w:t xml:space="preserve">Percentage: </w:t>
            </w:r>
            <w:r w:rsidR="001D0141" w:rsidRPr="001D0141">
              <w:rPr>
                <w:sz w:val="22"/>
                <w:szCs w:val="28"/>
              </w:rPr>
              <w:t>70.45</w:t>
            </w:r>
            <w:r w:rsidR="00492935" w:rsidRPr="001D0141">
              <w:rPr>
                <w:sz w:val="22"/>
                <w:szCs w:val="28"/>
              </w:rPr>
              <w:t>%</w:t>
            </w:r>
          </w:p>
          <w:p w14:paraId="1B9922ED" w14:textId="77777777" w:rsidR="004C0FC1" w:rsidRDefault="004C0FC1" w:rsidP="00C00340">
            <w:pPr>
              <w:pStyle w:val="Heading2"/>
              <w:rPr>
                <w:szCs w:val="24"/>
                <w:u w:val="single"/>
              </w:rPr>
            </w:pPr>
          </w:p>
          <w:p w14:paraId="37B00586" w14:textId="74D7F32E" w:rsidR="00C00340" w:rsidRPr="001D0141" w:rsidRDefault="00492935" w:rsidP="00C00340">
            <w:pPr>
              <w:pStyle w:val="Heading2"/>
              <w:rPr>
                <w:sz w:val="24"/>
                <w:szCs w:val="28"/>
              </w:rPr>
            </w:pPr>
            <w:r w:rsidRPr="001D0141">
              <w:rPr>
                <w:szCs w:val="24"/>
                <w:u w:val="single"/>
              </w:rPr>
              <w:t>10</w:t>
            </w:r>
            <w:r w:rsidRPr="001D0141">
              <w:rPr>
                <w:szCs w:val="24"/>
                <w:u w:val="single"/>
                <w:vertAlign w:val="superscript"/>
              </w:rPr>
              <w:t>th</w:t>
            </w:r>
            <w:r w:rsidRPr="001D0141">
              <w:rPr>
                <w:szCs w:val="24"/>
                <w:u w:val="single"/>
              </w:rPr>
              <w:t xml:space="preserve"> SSC</w:t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sz w:val="22"/>
              </w:rPr>
              <w:tab/>
            </w:r>
            <w:r w:rsidRPr="001D0141">
              <w:rPr>
                <w:b w:val="0"/>
                <w:bCs/>
                <w:sz w:val="22"/>
              </w:rPr>
              <w:t>jun 201</w:t>
            </w:r>
            <w:r w:rsidR="005E7E02" w:rsidRPr="001D0141">
              <w:rPr>
                <w:b w:val="0"/>
                <w:bCs/>
                <w:sz w:val="22"/>
              </w:rPr>
              <w:t>7</w:t>
            </w:r>
          </w:p>
          <w:p w14:paraId="418F6025" w14:textId="03422CF0" w:rsidR="00C00340" w:rsidRPr="001D0141" w:rsidRDefault="00492935" w:rsidP="00C00340">
            <w:pPr>
              <w:pStyle w:val="Heading4"/>
              <w:rPr>
                <w:sz w:val="22"/>
                <w:szCs w:val="28"/>
              </w:rPr>
            </w:pPr>
            <w:r w:rsidRPr="001D0141">
              <w:rPr>
                <w:sz w:val="22"/>
                <w:szCs w:val="28"/>
              </w:rPr>
              <w:t>St Xavier’s English High School and Junior College</w:t>
            </w:r>
          </w:p>
          <w:p w14:paraId="6F427C77" w14:textId="5A31C973" w:rsidR="00C00340" w:rsidRPr="00492935" w:rsidRDefault="00492935" w:rsidP="00C00340">
            <w:pPr>
              <w:pStyle w:val="ListBullet"/>
              <w:rPr>
                <w:sz w:val="18"/>
              </w:rPr>
            </w:pPr>
            <w:r w:rsidRPr="001D0141">
              <w:rPr>
                <w:sz w:val="22"/>
                <w:szCs w:val="28"/>
              </w:rPr>
              <w:t xml:space="preserve">Percentage: </w:t>
            </w:r>
            <w:r w:rsidR="001D0141" w:rsidRPr="001D0141">
              <w:rPr>
                <w:sz w:val="22"/>
                <w:szCs w:val="28"/>
              </w:rPr>
              <w:t>90.00</w:t>
            </w:r>
            <w:r w:rsidR="005E7E02" w:rsidRPr="001D0141">
              <w:rPr>
                <w:sz w:val="22"/>
                <w:szCs w:val="28"/>
              </w:rPr>
              <w:t>%</w:t>
            </w:r>
          </w:p>
        </w:tc>
      </w:tr>
      <w:tr w:rsidR="004D4E50" w14:paraId="463E8B6F" w14:textId="77777777" w:rsidTr="001D0141">
        <w:trPr>
          <w:trHeight w:val="88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7C46E14F" w14:textId="122C2C65" w:rsidR="004D4E50" w:rsidRPr="00A30F99" w:rsidRDefault="00000000" w:rsidP="00492935">
            <w:pPr>
              <w:pStyle w:val="Heading1"/>
              <w:tabs>
                <w:tab w:val="left" w:pos="1655"/>
              </w:tabs>
            </w:pPr>
            <w:sdt>
              <w:sdtPr>
                <w:id w:val="1924448501"/>
                <w:placeholder>
                  <w:docPart w:val="0D80F3FB324B4CDA88A31D2CA755A2F0"/>
                </w:placeholder>
                <w:temporary/>
                <w:showingPlcHdr/>
                <w15:appearance w15:val="hidden"/>
              </w:sdtPr>
              <w:sdtContent>
                <w:r w:rsidR="00AD79E9" w:rsidRPr="001D0141">
                  <w:rPr>
                    <w:sz w:val="36"/>
                    <w:szCs w:val="34"/>
                  </w:rPr>
                  <w:t>Skills</w:t>
                </w:r>
              </w:sdtContent>
            </w:sdt>
            <w:r w:rsidR="00492935">
              <w:tab/>
            </w:r>
            <w:r w:rsidR="00492935">
              <w:tab/>
            </w:r>
            <w:r w:rsidR="00492935">
              <w:tab/>
            </w:r>
            <w:r w:rsidR="00492935">
              <w:tab/>
            </w:r>
            <w:r w:rsidR="00492935">
              <w:tab/>
            </w:r>
            <w:r w:rsidR="00492935">
              <w:tab/>
            </w:r>
          </w:p>
        </w:tc>
      </w:tr>
      <w:tr w:rsidR="004D4E50" w14:paraId="3374C45B" w14:textId="77777777" w:rsidTr="005E7E02">
        <w:trPr>
          <w:trHeight w:val="740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0DD26DB9" w14:textId="77777777" w:rsidR="00492935" w:rsidRPr="004C0FC1" w:rsidRDefault="00492935" w:rsidP="00492935">
            <w:pPr>
              <w:pStyle w:val="ListBullet"/>
              <w:rPr>
                <w:sz w:val="22"/>
                <w:szCs w:val="24"/>
              </w:rPr>
            </w:pPr>
            <w:r w:rsidRPr="004C0FC1">
              <w:rPr>
                <w:sz w:val="22"/>
                <w:szCs w:val="24"/>
              </w:rPr>
              <w:t>MS Excel</w:t>
            </w:r>
          </w:p>
          <w:p w14:paraId="0172B53F" w14:textId="77777777" w:rsidR="00492935" w:rsidRPr="004C0FC1" w:rsidRDefault="00492935" w:rsidP="00492935">
            <w:pPr>
              <w:pStyle w:val="ListBullet"/>
              <w:rPr>
                <w:sz w:val="22"/>
                <w:szCs w:val="24"/>
              </w:rPr>
            </w:pPr>
            <w:r w:rsidRPr="004C0FC1">
              <w:rPr>
                <w:sz w:val="22"/>
                <w:szCs w:val="24"/>
              </w:rPr>
              <w:t>MS Word</w:t>
            </w:r>
          </w:p>
          <w:p w14:paraId="3C3503FB" w14:textId="515DDAD4" w:rsidR="00492935" w:rsidRPr="00021656" w:rsidRDefault="00492935" w:rsidP="00492935">
            <w:pPr>
              <w:pStyle w:val="ListBullet"/>
            </w:pPr>
            <w:r w:rsidRPr="004C0FC1">
              <w:rPr>
                <w:sz w:val="22"/>
                <w:szCs w:val="24"/>
              </w:rPr>
              <w:t>MS PowerPoint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07C1DE2B" w14:textId="316105AE" w:rsidR="004D4E50" w:rsidRPr="00021656" w:rsidRDefault="004D4E50" w:rsidP="005E7E0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19D9B65" w14:textId="77777777" w:rsidR="00643E15" w:rsidRDefault="00643E15" w:rsidP="008B4069">
      <w:pPr>
        <w:pStyle w:val="ListBullet"/>
        <w:numPr>
          <w:ilvl w:val="0"/>
          <w:numId w:val="0"/>
        </w:numPr>
      </w:pPr>
    </w:p>
    <w:p w14:paraId="0ED3E3CB" w14:textId="7B234228" w:rsidR="00492935" w:rsidRDefault="001D0141" w:rsidP="00021656">
      <w:pPr>
        <w:pStyle w:val="Heading1"/>
      </w:pPr>
      <w:r w:rsidRPr="001D0141">
        <w:rPr>
          <w:sz w:val="36"/>
          <w:szCs w:val="34"/>
        </w:rPr>
        <w:t>Languages known</w:t>
      </w:r>
    </w:p>
    <w:p w14:paraId="6479C444" w14:textId="77777777" w:rsidR="00021656" w:rsidRDefault="00021656" w:rsidP="00021656"/>
    <w:p w14:paraId="7462822B" w14:textId="15D8E835" w:rsidR="00021656" w:rsidRPr="004C0FC1" w:rsidRDefault="001D0141" w:rsidP="00021656">
      <w:pPr>
        <w:pStyle w:val="ListBullet"/>
        <w:rPr>
          <w:sz w:val="22"/>
          <w:szCs w:val="24"/>
        </w:rPr>
      </w:pPr>
      <w:r w:rsidRPr="004C0FC1">
        <w:rPr>
          <w:sz w:val="22"/>
          <w:szCs w:val="24"/>
        </w:rPr>
        <w:t>English</w:t>
      </w:r>
    </w:p>
    <w:p w14:paraId="646895AC" w14:textId="38EFF3E8" w:rsidR="001D0141" w:rsidRPr="004C0FC1" w:rsidRDefault="001D0141" w:rsidP="00021656">
      <w:pPr>
        <w:pStyle w:val="ListBullet"/>
        <w:rPr>
          <w:sz w:val="22"/>
          <w:szCs w:val="24"/>
        </w:rPr>
      </w:pPr>
      <w:r w:rsidRPr="004C0FC1">
        <w:rPr>
          <w:sz w:val="22"/>
          <w:szCs w:val="24"/>
        </w:rPr>
        <w:t>Hindi</w:t>
      </w:r>
    </w:p>
    <w:p w14:paraId="35342136" w14:textId="5ACB029C" w:rsidR="001D0141" w:rsidRPr="004C0FC1" w:rsidRDefault="001D0141" w:rsidP="00021656">
      <w:pPr>
        <w:pStyle w:val="ListBullet"/>
        <w:rPr>
          <w:sz w:val="22"/>
          <w:szCs w:val="24"/>
        </w:rPr>
      </w:pPr>
      <w:r w:rsidRPr="004C0FC1">
        <w:rPr>
          <w:sz w:val="22"/>
          <w:szCs w:val="24"/>
        </w:rPr>
        <w:t>Marathi</w:t>
      </w:r>
    </w:p>
    <w:p w14:paraId="010608C8" w14:textId="77777777" w:rsidR="001D0141" w:rsidRDefault="001D0141" w:rsidP="001D0141">
      <w:pPr>
        <w:pStyle w:val="ListBullet"/>
        <w:numPr>
          <w:ilvl w:val="0"/>
          <w:numId w:val="0"/>
        </w:numPr>
        <w:ind w:left="360" w:hanging="360"/>
      </w:pPr>
    </w:p>
    <w:p w14:paraId="087F70E0" w14:textId="77777777" w:rsidR="001D0141" w:rsidRPr="00021656" w:rsidRDefault="001D0141" w:rsidP="001D0141">
      <w:pPr>
        <w:pStyle w:val="ListBullet"/>
        <w:numPr>
          <w:ilvl w:val="0"/>
          <w:numId w:val="0"/>
        </w:numPr>
        <w:ind w:left="360" w:hanging="360"/>
      </w:pPr>
    </w:p>
    <w:sectPr w:rsidR="001D0141" w:rsidRPr="00021656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AA846" w14:textId="77777777" w:rsidR="004C6322" w:rsidRDefault="004C6322" w:rsidP="001D4099">
      <w:pPr>
        <w:spacing w:line="240" w:lineRule="auto"/>
      </w:pPr>
      <w:r>
        <w:separator/>
      </w:r>
    </w:p>
  </w:endnote>
  <w:endnote w:type="continuationSeparator" w:id="0">
    <w:p w14:paraId="3630E8E5" w14:textId="77777777" w:rsidR="004C6322" w:rsidRDefault="004C6322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DFDEC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4DB96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111A8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07F76" w14:textId="77777777" w:rsidR="004C6322" w:rsidRDefault="004C6322" w:rsidP="001D4099">
      <w:pPr>
        <w:spacing w:line="240" w:lineRule="auto"/>
      </w:pPr>
      <w:r>
        <w:separator/>
      </w:r>
    </w:p>
  </w:footnote>
  <w:footnote w:type="continuationSeparator" w:id="0">
    <w:p w14:paraId="0515C9F7" w14:textId="77777777" w:rsidR="004C6322" w:rsidRDefault="004C6322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2026F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8A42A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24C8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7103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B0047"/>
    <w:multiLevelType w:val="hybridMultilevel"/>
    <w:tmpl w:val="96EE9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2"/>
  </w:num>
  <w:num w:numId="2" w16cid:durableId="1475752314">
    <w:abstractNumId w:val="4"/>
  </w:num>
  <w:num w:numId="3" w16cid:durableId="1017973236">
    <w:abstractNumId w:val="3"/>
  </w:num>
  <w:num w:numId="4" w16cid:durableId="1849951418">
    <w:abstractNumId w:val="0"/>
  </w:num>
  <w:num w:numId="5" w16cid:durableId="1372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40"/>
    <w:rsid w:val="00021656"/>
    <w:rsid w:val="000524A9"/>
    <w:rsid w:val="000728A9"/>
    <w:rsid w:val="000761F2"/>
    <w:rsid w:val="000930DE"/>
    <w:rsid w:val="000E1FE9"/>
    <w:rsid w:val="00180710"/>
    <w:rsid w:val="001D0141"/>
    <w:rsid w:val="001D4099"/>
    <w:rsid w:val="001D7755"/>
    <w:rsid w:val="002203E2"/>
    <w:rsid w:val="00222532"/>
    <w:rsid w:val="00285F5A"/>
    <w:rsid w:val="002C06D6"/>
    <w:rsid w:val="0030456C"/>
    <w:rsid w:val="00382EA8"/>
    <w:rsid w:val="003D135F"/>
    <w:rsid w:val="003F1B98"/>
    <w:rsid w:val="004303D4"/>
    <w:rsid w:val="00492935"/>
    <w:rsid w:val="004C0FC1"/>
    <w:rsid w:val="004C6322"/>
    <w:rsid w:val="004D2889"/>
    <w:rsid w:val="004D4E50"/>
    <w:rsid w:val="00510684"/>
    <w:rsid w:val="00551736"/>
    <w:rsid w:val="005937B7"/>
    <w:rsid w:val="005E7E02"/>
    <w:rsid w:val="005F56A3"/>
    <w:rsid w:val="00615397"/>
    <w:rsid w:val="00643E15"/>
    <w:rsid w:val="006D15E3"/>
    <w:rsid w:val="006F747B"/>
    <w:rsid w:val="00780B8E"/>
    <w:rsid w:val="007A6961"/>
    <w:rsid w:val="007E2006"/>
    <w:rsid w:val="00823601"/>
    <w:rsid w:val="00867C58"/>
    <w:rsid w:val="00886679"/>
    <w:rsid w:val="008B4069"/>
    <w:rsid w:val="008D169E"/>
    <w:rsid w:val="009D1FF3"/>
    <w:rsid w:val="00A0111A"/>
    <w:rsid w:val="00A0258B"/>
    <w:rsid w:val="00A30F99"/>
    <w:rsid w:val="00A40DEC"/>
    <w:rsid w:val="00A66AFF"/>
    <w:rsid w:val="00AD79E9"/>
    <w:rsid w:val="00B877AA"/>
    <w:rsid w:val="00C00340"/>
    <w:rsid w:val="00C3257E"/>
    <w:rsid w:val="00C35EF0"/>
    <w:rsid w:val="00C44C24"/>
    <w:rsid w:val="00CC0FFE"/>
    <w:rsid w:val="00CE3B09"/>
    <w:rsid w:val="00D85478"/>
    <w:rsid w:val="00D86211"/>
    <w:rsid w:val="00D92978"/>
    <w:rsid w:val="00EA604D"/>
    <w:rsid w:val="00EE2517"/>
    <w:rsid w:val="00F255EB"/>
    <w:rsid w:val="00F35FD4"/>
    <w:rsid w:val="00F42731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461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56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35245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A3425A4D0E4E59B7373D9D2D187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F9828-3DBC-4B1C-97CF-FC7076A8EA18}"/>
      </w:docPartPr>
      <w:docPartBody>
        <w:p w:rsidR="00BC6ECA" w:rsidRDefault="00000000">
          <w:pPr>
            <w:pStyle w:val="2EA3425A4D0E4E59B7373D9D2D1872D8"/>
          </w:pPr>
          <w:r w:rsidRPr="008D169E">
            <w:t>Education</w:t>
          </w:r>
        </w:p>
      </w:docPartBody>
    </w:docPart>
    <w:docPart>
      <w:docPartPr>
        <w:name w:val="0D80F3FB324B4CDA88A31D2CA755A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4C5A-D0B9-4271-B663-A70D7A9476A9}"/>
      </w:docPartPr>
      <w:docPartBody>
        <w:p w:rsidR="00BC6ECA" w:rsidRDefault="00000000">
          <w:pPr>
            <w:pStyle w:val="0D80F3FB324B4CDA88A31D2CA755A2F0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60"/>
    <w:rsid w:val="00117155"/>
    <w:rsid w:val="00180AFF"/>
    <w:rsid w:val="00823E60"/>
    <w:rsid w:val="00A0111A"/>
    <w:rsid w:val="00BC6ECA"/>
    <w:rsid w:val="00D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03830A3CE2434F8EA306A1D22D2530">
    <w:name w:val="FE03830A3CE2434F8EA306A1D22D2530"/>
    <w:rsid w:val="00BC6ECA"/>
  </w:style>
  <w:style w:type="paragraph" w:customStyle="1" w:styleId="4E70F4E39F9B459BAA0C97E8A5ADFB9C">
    <w:name w:val="4E70F4E39F9B459BAA0C97E8A5ADFB9C"/>
    <w:rsid w:val="00BC6ECA"/>
  </w:style>
  <w:style w:type="paragraph" w:customStyle="1" w:styleId="45B45C1E98B74903803FADF0FD73D593">
    <w:name w:val="45B45C1E98B74903803FADF0FD73D593"/>
    <w:rsid w:val="00BC6ECA"/>
  </w:style>
  <w:style w:type="paragraph" w:customStyle="1" w:styleId="2EA3425A4D0E4E59B7373D9D2D1872D8">
    <w:name w:val="2EA3425A4D0E4E59B7373D9D2D1872D8"/>
  </w:style>
  <w:style w:type="paragraph" w:customStyle="1" w:styleId="0D80F3FB324B4CDA88A31D2CA755A2F0">
    <w:name w:val="0D80F3FB324B4CDA88A31D2CA755A2F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2024-08-14T14:29:00Z</dcterms:created>
  <dcterms:modified xsi:type="dcterms:W3CDTF">2024-08-14T14:29:00Z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