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3D135F" w14:paraId="2C5FA618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17992C9" w14:textId="77777777" w:rsidR="000930DE" w:rsidRDefault="00C00340" w:rsidP="00C00340">
            <w:pPr>
              <w:pStyle w:val="Title"/>
            </w:pPr>
            <w:r>
              <w:t>Vishal Joshi</w:t>
            </w:r>
          </w:p>
          <w:p w14:paraId="272404FD" w14:textId="37505B91" w:rsidR="00C00340" w:rsidRPr="00C00340" w:rsidRDefault="00C00340" w:rsidP="00C00340">
            <w:pPr>
              <w:pStyle w:val="Title"/>
              <w:rPr>
                <w:sz w:val="36"/>
                <w:szCs w:val="44"/>
              </w:rPr>
            </w:pP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7E86C182" w14:textId="77777777" w:rsidR="00C00340" w:rsidRDefault="00C00340" w:rsidP="003D135F">
            <w:pPr>
              <w:pStyle w:val="ContactInfo"/>
            </w:pPr>
            <w:r>
              <w:t xml:space="preserve">A-1/202, Sukur Residency, Near </w:t>
            </w:r>
            <w:proofErr w:type="spellStart"/>
            <w:r>
              <w:t>Muchhala</w:t>
            </w:r>
            <w:proofErr w:type="spellEnd"/>
            <w:r>
              <w:t xml:space="preserve"> College,  </w:t>
            </w:r>
          </w:p>
          <w:p w14:paraId="2BE02924" w14:textId="3A14E50A" w:rsidR="000930DE" w:rsidRPr="003D135F" w:rsidRDefault="00C00340" w:rsidP="003D135F">
            <w:pPr>
              <w:pStyle w:val="ContactInfo"/>
            </w:pPr>
            <w:r>
              <w:t>Thane West - 400615</w:t>
            </w:r>
          </w:p>
          <w:p w14:paraId="51971724" w14:textId="7A586FF1" w:rsidR="000930DE" w:rsidRPr="003D135F" w:rsidRDefault="00C00340" w:rsidP="003D135F">
            <w:pPr>
              <w:pStyle w:val="ContactInfo"/>
            </w:pPr>
            <w:r>
              <w:t>+91 9324285605</w:t>
            </w:r>
            <w:r w:rsidR="00AD79E9" w:rsidRPr="003D135F">
              <w:t xml:space="preserve"> </w:t>
            </w:r>
            <w:r w:rsidR="000930DE" w:rsidRPr="003D135F">
              <w:t xml:space="preserve">| </w:t>
            </w:r>
            <w:r>
              <w:t>vjoshi9819@gmail.com</w:t>
            </w:r>
            <w:r w:rsidR="00AD79E9" w:rsidRPr="003D135F">
              <w:t xml:space="preserve"> </w:t>
            </w:r>
          </w:p>
        </w:tc>
      </w:tr>
      <w:tr w:rsidR="000930DE" w14:paraId="2E8CACAF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FDEB076" w14:textId="0DEFE831" w:rsidR="00C00340" w:rsidRDefault="00C00340" w:rsidP="00C00340">
            <w:pPr>
              <w:pStyle w:val="Heading1"/>
            </w:pPr>
            <w:r>
              <w:t>Objective</w:t>
            </w:r>
          </w:p>
          <w:p w14:paraId="6C73B8FD" w14:textId="3C0B1A5F" w:rsidR="000930DE" w:rsidRDefault="00C00340" w:rsidP="00867C58">
            <w:r w:rsidRPr="00C00340">
              <w:t>To gain maximum knowledge and experience in the field of</w:t>
            </w:r>
            <w:r w:rsidR="00021656">
              <w:t xml:space="preserve"> Taxation,</w:t>
            </w:r>
            <w:r w:rsidRPr="00C00340">
              <w:t xml:space="preserve"> </w:t>
            </w:r>
            <w:r w:rsidR="00021656">
              <w:t>Accounting</w:t>
            </w:r>
            <w:r w:rsidRPr="00C00340">
              <w:t xml:space="preserve"> and </w:t>
            </w:r>
            <w:r w:rsidR="00021656">
              <w:t>Auditing</w:t>
            </w:r>
            <w:r w:rsidRPr="00C00340">
              <w:t xml:space="preserve">. Aiming to become an Industrial Trainee with an intention to learn, gain experience, practically apply theoretical concepts and assist the </w:t>
            </w:r>
            <w:r w:rsidRPr="00C00340">
              <w:t>organization</w:t>
            </w:r>
            <w:r w:rsidRPr="00C00340">
              <w:t xml:space="preserve"> in achieving its service targets.</w:t>
            </w:r>
          </w:p>
        </w:tc>
      </w:tr>
      <w:tr w:rsidR="000930DE" w14:paraId="64ADD811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82C9792" w14:textId="77777777" w:rsidR="000930DE" w:rsidRPr="00492935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2EA3425A4D0E4E59B7373D9D2D1872D8"/>
                </w:placeholder>
                <w:temporary/>
                <w:showingPlcHdr/>
                <w15:appearance w15:val="hidden"/>
              </w:sdtPr>
              <w:sdtContent>
                <w:r w:rsidR="00AD79E9" w:rsidRPr="00492935">
                  <w:t>Education</w:t>
                </w:r>
              </w:sdtContent>
            </w:sdt>
          </w:p>
          <w:p w14:paraId="41BFB353" w14:textId="57D6343A" w:rsidR="00F62BAE" w:rsidRPr="00492935" w:rsidRDefault="00F35FD4" w:rsidP="00A30F99">
            <w:pPr>
              <w:pStyle w:val="Heading2"/>
              <w:rPr>
                <w:szCs w:val="24"/>
              </w:rPr>
            </w:pPr>
            <w:r w:rsidRPr="00021656">
              <w:rPr>
                <w:sz w:val="18"/>
                <w:szCs w:val="22"/>
                <w:u w:val="single"/>
              </w:rPr>
              <w:t xml:space="preserve">CA Intermediate </w:t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021656">
              <w:rPr>
                <w:b w:val="0"/>
                <w:sz w:val="18"/>
                <w:szCs w:val="22"/>
              </w:rPr>
              <w:t>may 2024</w:t>
            </w:r>
            <w:r w:rsidRPr="00021656">
              <w:rPr>
                <w:sz w:val="18"/>
                <w:szCs w:val="22"/>
              </w:rPr>
              <w:t xml:space="preserve">                                    </w:t>
            </w:r>
          </w:p>
          <w:p w14:paraId="68DFE690" w14:textId="25D5093D" w:rsidR="000524A9" w:rsidRPr="00492935" w:rsidRDefault="00F35FD4" w:rsidP="00021656">
            <w:pPr>
              <w:pStyle w:val="Heading4"/>
            </w:pPr>
            <w:r w:rsidRPr="00492935">
              <w:t>I</w:t>
            </w:r>
            <w:r w:rsidR="00021656">
              <w:t>nstitute of Chartered Accountants of India</w:t>
            </w:r>
          </w:p>
          <w:p w14:paraId="6587D137" w14:textId="14D5094D" w:rsidR="00492935" w:rsidRPr="00492935" w:rsidRDefault="00F35FD4" w:rsidP="00492935">
            <w:pPr>
              <w:pStyle w:val="ListBullet"/>
              <w:rPr>
                <w:szCs w:val="24"/>
              </w:rPr>
            </w:pPr>
            <w:r w:rsidRPr="00492935">
              <w:rPr>
                <w:szCs w:val="24"/>
              </w:rPr>
              <w:t xml:space="preserve">Score: 338/600 </w:t>
            </w:r>
            <w:r w:rsidR="00AD79E9" w:rsidRPr="00492935">
              <w:rPr>
                <w:szCs w:val="24"/>
              </w:rPr>
              <w:t xml:space="preserve"> </w:t>
            </w:r>
          </w:p>
          <w:p w14:paraId="2A046FBE" w14:textId="6668B3DD" w:rsidR="00C00340" w:rsidRPr="00021656" w:rsidRDefault="00F35FD4" w:rsidP="00C00340">
            <w:pPr>
              <w:pStyle w:val="Heading2"/>
              <w:rPr>
                <w:b w:val="0"/>
                <w:sz w:val="18"/>
                <w:szCs w:val="22"/>
              </w:rPr>
            </w:pPr>
            <w:r w:rsidRPr="00021656">
              <w:rPr>
                <w:sz w:val="18"/>
                <w:szCs w:val="22"/>
                <w:u w:val="single"/>
              </w:rPr>
              <w:t>bachelor of commerce</w:t>
            </w:r>
            <w:r w:rsidRPr="00021656">
              <w:rPr>
                <w:sz w:val="18"/>
                <w:szCs w:val="22"/>
              </w:rPr>
              <w:t xml:space="preserve"> </w:t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021656">
              <w:rPr>
                <w:b w:val="0"/>
                <w:sz w:val="18"/>
                <w:szCs w:val="22"/>
              </w:rPr>
              <w:t>JUN 2024</w:t>
            </w:r>
          </w:p>
          <w:p w14:paraId="3BBCCDAE" w14:textId="16C72769" w:rsidR="00C00340" w:rsidRPr="00492935" w:rsidRDefault="00F35FD4" w:rsidP="00021656">
            <w:pPr>
              <w:pStyle w:val="Heading4"/>
            </w:pPr>
            <w:r w:rsidRPr="00492935">
              <w:t>K J Somaiya College of Arts and Commerce</w:t>
            </w:r>
            <w:r w:rsidR="00C00340" w:rsidRPr="00492935">
              <w:t xml:space="preserve"> </w:t>
            </w:r>
          </w:p>
          <w:p w14:paraId="7A649002" w14:textId="42D82CD6" w:rsidR="00C00340" w:rsidRPr="00492935" w:rsidRDefault="00F35FD4" w:rsidP="00C00340">
            <w:pPr>
              <w:pStyle w:val="ListBullet"/>
              <w:rPr>
                <w:szCs w:val="24"/>
              </w:rPr>
            </w:pPr>
            <w:r w:rsidRPr="00492935">
              <w:rPr>
                <w:szCs w:val="24"/>
              </w:rPr>
              <w:t xml:space="preserve">CGPA: </w:t>
            </w:r>
          </w:p>
          <w:p w14:paraId="52F427E7" w14:textId="4D1D3406" w:rsidR="00C00340" w:rsidRPr="00492935" w:rsidRDefault="00F35FD4" w:rsidP="00C00340">
            <w:pPr>
              <w:pStyle w:val="Heading2"/>
              <w:rPr>
                <w:szCs w:val="24"/>
              </w:rPr>
            </w:pPr>
            <w:r w:rsidRPr="00021656">
              <w:rPr>
                <w:sz w:val="18"/>
                <w:szCs w:val="22"/>
                <w:u w:val="single"/>
              </w:rPr>
              <w:t>ca foundation</w:t>
            </w:r>
            <w:r w:rsidRPr="00021656">
              <w:rPr>
                <w:sz w:val="18"/>
                <w:szCs w:val="22"/>
              </w:rPr>
              <w:t xml:space="preserve"> </w:t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021656">
              <w:rPr>
                <w:b w:val="0"/>
                <w:sz w:val="18"/>
                <w:szCs w:val="22"/>
              </w:rPr>
              <w:t>dec 202</w:t>
            </w:r>
            <w:r w:rsidRPr="00021656">
              <w:rPr>
                <w:b w:val="0"/>
                <w:bCs/>
                <w:sz w:val="18"/>
                <w:szCs w:val="22"/>
              </w:rPr>
              <w:t>1</w:t>
            </w:r>
          </w:p>
          <w:p w14:paraId="04BD6510" w14:textId="5F384F2C" w:rsidR="00C00340" w:rsidRPr="00492935" w:rsidRDefault="00492935" w:rsidP="00021656">
            <w:pPr>
              <w:pStyle w:val="Heading4"/>
            </w:pPr>
            <w:r w:rsidRPr="00492935">
              <w:t>ICAI</w:t>
            </w:r>
          </w:p>
          <w:p w14:paraId="03130FB8" w14:textId="61E930E5" w:rsidR="00C00340" w:rsidRPr="00492935" w:rsidRDefault="00492935" w:rsidP="00C00340">
            <w:pPr>
              <w:pStyle w:val="ListBullet"/>
              <w:rPr>
                <w:szCs w:val="24"/>
              </w:rPr>
            </w:pPr>
            <w:r w:rsidRPr="00492935">
              <w:rPr>
                <w:szCs w:val="24"/>
              </w:rPr>
              <w:t>Score: 207/400</w:t>
            </w:r>
          </w:p>
          <w:p w14:paraId="709110F5" w14:textId="0449DFE8" w:rsidR="00C00340" w:rsidRPr="00492935" w:rsidRDefault="00F35FD4" w:rsidP="00C00340">
            <w:pPr>
              <w:pStyle w:val="Heading2"/>
              <w:rPr>
                <w:szCs w:val="24"/>
              </w:rPr>
            </w:pPr>
            <w:r w:rsidRPr="00021656">
              <w:rPr>
                <w:sz w:val="18"/>
                <w:szCs w:val="22"/>
                <w:u w:val="single"/>
              </w:rPr>
              <w:t>12</w:t>
            </w:r>
            <w:r w:rsidRPr="00021656">
              <w:rPr>
                <w:sz w:val="18"/>
                <w:szCs w:val="22"/>
                <w:u w:val="single"/>
                <w:vertAlign w:val="superscript"/>
              </w:rPr>
              <w:t>th</w:t>
            </w:r>
            <w:r w:rsidRPr="00021656">
              <w:rPr>
                <w:sz w:val="18"/>
                <w:szCs w:val="22"/>
                <w:u w:val="single"/>
              </w:rPr>
              <w:t xml:space="preserve"> HSC</w:t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492935">
              <w:rPr>
                <w:szCs w:val="24"/>
              </w:rPr>
              <w:tab/>
            </w:r>
            <w:r w:rsidR="00492935" w:rsidRPr="00021656">
              <w:rPr>
                <w:b w:val="0"/>
                <w:bCs/>
                <w:sz w:val="18"/>
                <w:szCs w:val="22"/>
              </w:rPr>
              <w:t>aug 2021</w:t>
            </w:r>
          </w:p>
          <w:p w14:paraId="46ADBD51" w14:textId="1E42577F" w:rsidR="00C00340" w:rsidRPr="00492935" w:rsidRDefault="00F35FD4" w:rsidP="00021656">
            <w:pPr>
              <w:pStyle w:val="Heading4"/>
            </w:pPr>
            <w:r w:rsidRPr="00492935">
              <w:t>St Xavier’s English High School and Junior College</w:t>
            </w:r>
          </w:p>
          <w:p w14:paraId="67E48BC5" w14:textId="63827B73" w:rsidR="00C00340" w:rsidRPr="00492935" w:rsidRDefault="00F35FD4" w:rsidP="00C00340">
            <w:pPr>
              <w:pStyle w:val="ListBullet"/>
              <w:rPr>
                <w:szCs w:val="24"/>
              </w:rPr>
            </w:pPr>
            <w:r w:rsidRPr="00492935">
              <w:rPr>
                <w:szCs w:val="24"/>
              </w:rPr>
              <w:t xml:space="preserve">Percentage: </w:t>
            </w:r>
            <w:r w:rsidR="00492935" w:rsidRPr="00492935">
              <w:rPr>
                <w:szCs w:val="24"/>
              </w:rPr>
              <w:t>90.83%</w:t>
            </w:r>
          </w:p>
          <w:p w14:paraId="37B00586" w14:textId="211F6973" w:rsidR="00C00340" w:rsidRPr="00492935" w:rsidRDefault="00492935" w:rsidP="00C00340">
            <w:pPr>
              <w:pStyle w:val="Heading2"/>
              <w:rPr>
                <w:szCs w:val="24"/>
              </w:rPr>
            </w:pPr>
            <w:r w:rsidRPr="00021656">
              <w:rPr>
                <w:sz w:val="18"/>
                <w:szCs w:val="22"/>
                <w:u w:val="single"/>
              </w:rPr>
              <w:t>10</w:t>
            </w:r>
            <w:r w:rsidRPr="00021656">
              <w:rPr>
                <w:sz w:val="18"/>
                <w:szCs w:val="22"/>
                <w:u w:val="single"/>
                <w:vertAlign w:val="superscript"/>
              </w:rPr>
              <w:t>th</w:t>
            </w:r>
            <w:r w:rsidRPr="00021656">
              <w:rPr>
                <w:sz w:val="18"/>
                <w:szCs w:val="22"/>
                <w:u w:val="single"/>
              </w:rPr>
              <w:t xml:space="preserve"> SSC</w:t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492935">
              <w:rPr>
                <w:szCs w:val="24"/>
              </w:rPr>
              <w:tab/>
            </w:r>
            <w:r w:rsidRPr="00021656">
              <w:rPr>
                <w:b w:val="0"/>
                <w:bCs/>
                <w:sz w:val="18"/>
                <w:szCs w:val="22"/>
              </w:rPr>
              <w:t>jun 2019</w:t>
            </w:r>
          </w:p>
          <w:p w14:paraId="418F6025" w14:textId="03422CF0" w:rsidR="00C00340" w:rsidRPr="00492935" w:rsidRDefault="00492935" w:rsidP="00C00340">
            <w:pPr>
              <w:pStyle w:val="Heading4"/>
              <w:rPr>
                <w:szCs w:val="24"/>
              </w:rPr>
            </w:pPr>
            <w:r w:rsidRPr="00492935">
              <w:rPr>
                <w:szCs w:val="24"/>
              </w:rPr>
              <w:t>St Xavier’s English High School and Junior College</w:t>
            </w:r>
          </w:p>
          <w:p w14:paraId="6F427C77" w14:textId="371A6011" w:rsidR="00C00340" w:rsidRPr="00492935" w:rsidRDefault="00492935" w:rsidP="00C00340">
            <w:pPr>
              <w:pStyle w:val="ListBullet"/>
              <w:rPr>
                <w:sz w:val="18"/>
              </w:rPr>
            </w:pPr>
            <w:r w:rsidRPr="00492935">
              <w:rPr>
                <w:szCs w:val="24"/>
              </w:rPr>
              <w:t xml:space="preserve">Percentage: </w:t>
            </w:r>
          </w:p>
        </w:tc>
      </w:tr>
      <w:tr w:rsidR="004D4E50" w14:paraId="463E8B6F" w14:textId="77777777" w:rsidTr="00021656">
        <w:trPr>
          <w:trHeight w:val="288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7C46E14F" w14:textId="7E2F3F34" w:rsidR="004D4E50" w:rsidRPr="00A30F99" w:rsidRDefault="00000000" w:rsidP="00492935">
            <w:pPr>
              <w:pStyle w:val="Heading1"/>
              <w:tabs>
                <w:tab w:val="left" w:pos="1655"/>
              </w:tabs>
            </w:pPr>
            <w:sdt>
              <w:sdtPr>
                <w:id w:val="1924448501"/>
                <w:placeholder>
                  <w:docPart w:val="0D80F3FB324B4CDA88A31D2CA755A2F0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  <w:t>Hobbies</w:t>
            </w:r>
          </w:p>
        </w:tc>
      </w:tr>
      <w:tr w:rsidR="004D4E50" w14:paraId="3374C45B" w14:textId="77777777" w:rsidTr="00021656">
        <w:trPr>
          <w:trHeight w:val="1182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1FD8B463" w14:textId="6BD50954" w:rsidR="004D4E50" w:rsidRPr="00021656" w:rsidRDefault="00492935" w:rsidP="00492935">
            <w:pPr>
              <w:pStyle w:val="ListBullet"/>
            </w:pPr>
            <w:r w:rsidRPr="00021656">
              <w:t>Tally</w:t>
            </w:r>
          </w:p>
          <w:p w14:paraId="0DD26DB9" w14:textId="77777777" w:rsidR="00492935" w:rsidRPr="00021656" w:rsidRDefault="00492935" w:rsidP="00492935">
            <w:pPr>
              <w:pStyle w:val="ListBullet"/>
            </w:pPr>
            <w:r w:rsidRPr="00021656">
              <w:t>MS Excel</w:t>
            </w:r>
          </w:p>
          <w:p w14:paraId="0172B53F" w14:textId="77777777" w:rsidR="00492935" w:rsidRPr="00021656" w:rsidRDefault="00492935" w:rsidP="00492935">
            <w:pPr>
              <w:pStyle w:val="ListBullet"/>
            </w:pPr>
            <w:r w:rsidRPr="00021656">
              <w:t>MS Word</w:t>
            </w:r>
          </w:p>
          <w:p w14:paraId="3C3503FB" w14:textId="515DDAD4" w:rsidR="00492935" w:rsidRPr="00021656" w:rsidRDefault="00492935" w:rsidP="00492935">
            <w:pPr>
              <w:pStyle w:val="ListBullet"/>
            </w:pPr>
            <w:r w:rsidRPr="00021656">
              <w:t>MS PowerPoint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5F32BF63" w14:textId="4F91D849" w:rsidR="00492935" w:rsidRPr="00021656" w:rsidRDefault="00492935" w:rsidP="00492935">
            <w:pPr>
              <w:pStyle w:val="ListBullet"/>
            </w:pPr>
            <w:r w:rsidRPr="00021656">
              <w:t>Cricket</w:t>
            </w:r>
          </w:p>
          <w:p w14:paraId="38E50F5C" w14:textId="0F1D65B3" w:rsidR="00492935" w:rsidRPr="00021656" w:rsidRDefault="00492935" w:rsidP="00492935">
            <w:pPr>
              <w:pStyle w:val="ListBullet"/>
            </w:pPr>
            <w:r w:rsidRPr="00021656">
              <w:t>Singing</w:t>
            </w:r>
          </w:p>
          <w:p w14:paraId="49B56995" w14:textId="3B82C408" w:rsidR="00492935" w:rsidRPr="00021656" w:rsidRDefault="00492935" w:rsidP="00492935">
            <w:pPr>
              <w:pStyle w:val="ListBullet"/>
            </w:pPr>
            <w:r w:rsidRPr="00021656">
              <w:t>Reading</w:t>
            </w:r>
          </w:p>
          <w:p w14:paraId="06296887" w14:textId="2417141D" w:rsidR="00492935" w:rsidRPr="00021656" w:rsidRDefault="00492935" w:rsidP="00492935">
            <w:pPr>
              <w:pStyle w:val="ListBullet"/>
            </w:pPr>
            <w:r w:rsidRPr="00021656">
              <w:t>Travelling</w:t>
            </w:r>
          </w:p>
          <w:p w14:paraId="07C1DE2B" w14:textId="68C8B2A1" w:rsidR="004D4E50" w:rsidRPr="00021656" w:rsidRDefault="004D4E50" w:rsidP="0049293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19D9B65" w14:textId="77777777" w:rsidR="00643E15" w:rsidRDefault="00643E15" w:rsidP="008B4069">
      <w:pPr>
        <w:pStyle w:val="ListBullet"/>
        <w:numPr>
          <w:ilvl w:val="0"/>
          <w:numId w:val="0"/>
        </w:numPr>
      </w:pPr>
    </w:p>
    <w:p w14:paraId="0ED3E3CB" w14:textId="644501F1" w:rsidR="00492935" w:rsidRDefault="00021656" w:rsidP="00021656">
      <w:pPr>
        <w:pStyle w:val="Heading1"/>
      </w:pPr>
      <w:r>
        <w:t>Certification</w:t>
      </w:r>
    </w:p>
    <w:p w14:paraId="6479C444" w14:textId="77777777" w:rsidR="00021656" w:rsidRDefault="00021656" w:rsidP="00021656"/>
    <w:p w14:paraId="7462822B" w14:textId="34B12B37" w:rsidR="00021656" w:rsidRPr="00021656" w:rsidRDefault="00021656" w:rsidP="00021656">
      <w:pPr>
        <w:pStyle w:val="ListBullet"/>
      </w:pPr>
      <w:r>
        <w:t>Integrated Course on Information Technology and Soft Skills Development (ICITSS) - ICAI</w:t>
      </w:r>
    </w:p>
    <w:sectPr w:rsidR="00021656" w:rsidRPr="00021656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CB728" w14:textId="77777777" w:rsidR="00551736" w:rsidRDefault="00551736" w:rsidP="001D4099">
      <w:pPr>
        <w:spacing w:line="240" w:lineRule="auto"/>
      </w:pPr>
      <w:r>
        <w:separator/>
      </w:r>
    </w:p>
  </w:endnote>
  <w:endnote w:type="continuationSeparator" w:id="0">
    <w:p w14:paraId="6F6813E7" w14:textId="77777777" w:rsidR="00551736" w:rsidRDefault="0055173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DFDEC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4DB96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111A8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EA251" w14:textId="77777777" w:rsidR="00551736" w:rsidRDefault="00551736" w:rsidP="001D4099">
      <w:pPr>
        <w:spacing w:line="240" w:lineRule="auto"/>
      </w:pPr>
      <w:r>
        <w:separator/>
      </w:r>
    </w:p>
  </w:footnote>
  <w:footnote w:type="continuationSeparator" w:id="0">
    <w:p w14:paraId="38F61308" w14:textId="77777777" w:rsidR="00551736" w:rsidRDefault="00551736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2026F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8A42A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24C8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5D42F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B0047"/>
    <w:multiLevelType w:val="hybridMultilevel"/>
    <w:tmpl w:val="96EE9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4"/>
  </w:num>
  <w:num w:numId="3" w16cid:durableId="1017973236">
    <w:abstractNumId w:val="3"/>
  </w:num>
  <w:num w:numId="4" w16cid:durableId="1849951418">
    <w:abstractNumId w:val="0"/>
  </w:num>
  <w:num w:numId="5" w16cid:durableId="1372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40"/>
    <w:rsid w:val="00021656"/>
    <w:rsid w:val="000524A9"/>
    <w:rsid w:val="000728A9"/>
    <w:rsid w:val="000761F2"/>
    <w:rsid w:val="000930DE"/>
    <w:rsid w:val="000E1FE9"/>
    <w:rsid w:val="00180710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92935"/>
    <w:rsid w:val="004D2889"/>
    <w:rsid w:val="004D4E50"/>
    <w:rsid w:val="00510684"/>
    <w:rsid w:val="00551736"/>
    <w:rsid w:val="005937B7"/>
    <w:rsid w:val="005F56A3"/>
    <w:rsid w:val="00615397"/>
    <w:rsid w:val="00643E15"/>
    <w:rsid w:val="006D15E3"/>
    <w:rsid w:val="006F747B"/>
    <w:rsid w:val="00780B8E"/>
    <w:rsid w:val="007A6961"/>
    <w:rsid w:val="007E2006"/>
    <w:rsid w:val="00823601"/>
    <w:rsid w:val="00867C58"/>
    <w:rsid w:val="00886679"/>
    <w:rsid w:val="008B4069"/>
    <w:rsid w:val="008D169E"/>
    <w:rsid w:val="009D1FF3"/>
    <w:rsid w:val="00A30F99"/>
    <w:rsid w:val="00A40DEC"/>
    <w:rsid w:val="00A66AFF"/>
    <w:rsid w:val="00AD79E9"/>
    <w:rsid w:val="00B877AA"/>
    <w:rsid w:val="00C00340"/>
    <w:rsid w:val="00C35EF0"/>
    <w:rsid w:val="00C44C24"/>
    <w:rsid w:val="00CC0FFE"/>
    <w:rsid w:val="00CE3B09"/>
    <w:rsid w:val="00D85478"/>
    <w:rsid w:val="00D86211"/>
    <w:rsid w:val="00D92978"/>
    <w:rsid w:val="00EA604D"/>
    <w:rsid w:val="00EE2517"/>
    <w:rsid w:val="00F255EB"/>
    <w:rsid w:val="00F35FD4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461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56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5245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A3425A4D0E4E59B7373D9D2D187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9828-3DBC-4B1C-97CF-FC7076A8EA18}"/>
      </w:docPartPr>
      <w:docPartBody>
        <w:p w:rsidR="00000000" w:rsidRDefault="00000000">
          <w:pPr>
            <w:pStyle w:val="2EA3425A4D0E4E59B7373D9D2D1872D8"/>
          </w:pPr>
          <w:r w:rsidRPr="008D169E">
            <w:t>Education</w:t>
          </w:r>
        </w:p>
      </w:docPartBody>
    </w:docPart>
    <w:docPart>
      <w:docPartPr>
        <w:name w:val="0D80F3FB324B4CDA88A31D2CA755A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4C5A-D0B9-4271-B663-A70D7A9476A9}"/>
      </w:docPartPr>
      <w:docPartBody>
        <w:p w:rsidR="00000000" w:rsidRDefault="00000000">
          <w:pPr>
            <w:pStyle w:val="0D80F3FB324B4CDA88A31D2CA755A2F0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60"/>
    <w:rsid w:val="00117155"/>
    <w:rsid w:val="00823E60"/>
    <w:rsid w:val="00D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E17A19F4546848BD95F751B2B3EB0">
    <w:name w:val="5EDE17A19F4546848BD95F751B2B3EB0"/>
  </w:style>
  <w:style w:type="paragraph" w:customStyle="1" w:styleId="5414962B9ECD4C6E98B2ED4BC4A5879D">
    <w:name w:val="5414962B9ECD4C6E98B2ED4BC4A5879D"/>
  </w:style>
  <w:style w:type="paragraph" w:customStyle="1" w:styleId="762BA7D8CE9E4170AEBFD7597BCE1C4D">
    <w:name w:val="762BA7D8CE9E4170AEBFD7597BCE1C4D"/>
  </w:style>
  <w:style w:type="paragraph" w:customStyle="1" w:styleId="97962BA4338F4BFB8CEA0CAAF4AFFB41">
    <w:name w:val="97962BA4338F4BFB8CEA0CAAF4AFFB41"/>
  </w:style>
  <w:style w:type="paragraph" w:customStyle="1" w:styleId="9670E437F6AE4379B3A1601E8D6A2A9A">
    <w:name w:val="9670E437F6AE4379B3A1601E8D6A2A9A"/>
  </w:style>
  <w:style w:type="paragraph" w:customStyle="1" w:styleId="A8E7E7A78E374E9CA7BC03FC06FCB4AA">
    <w:name w:val="A8E7E7A78E374E9CA7BC03FC06FCB4AA"/>
  </w:style>
  <w:style w:type="paragraph" w:customStyle="1" w:styleId="9ED01E19B0C045E299FCEE2FF3DBFDBF">
    <w:name w:val="9ED01E19B0C045E299FCEE2FF3DBFDBF"/>
  </w:style>
  <w:style w:type="paragraph" w:customStyle="1" w:styleId="68EA08EA6B50481991F539EACE037C71">
    <w:name w:val="68EA08EA6B50481991F539EACE037C71"/>
  </w:style>
  <w:style w:type="paragraph" w:customStyle="1" w:styleId="158B9733CCFE4970BDC1817C744BD294">
    <w:name w:val="158B9733CCFE4970BDC1817C744BD294"/>
  </w:style>
  <w:style w:type="paragraph" w:customStyle="1" w:styleId="8075DA5904A245F58E88808DAD779D37">
    <w:name w:val="8075DA5904A245F58E88808DAD779D37"/>
  </w:style>
  <w:style w:type="paragraph" w:customStyle="1" w:styleId="FC485B9E8B8E4994B5A043559EEE9146">
    <w:name w:val="FC485B9E8B8E4994B5A043559EEE9146"/>
  </w:style>
  <w:style w:type="paragraph" w:customStyle="1" w:styleId="B2554D633CDD429F8406D449991F37B4">
    <w:name w:val="B2554D633CDD429F8406D449991F37B4"/>
  </w:style>
  <w:style w:type="paragraph" w:customStyle="1" w:styleId="9C1F315A6B874E86A4CE0E2D92421290">
    <w:name w:val="9C1F315A6B874E86A4CE0E2D92421290"/>
  </w:style>
  <w:style w:type="paragraph" w:customStyle="1" w:styleId="F8A55ED6FA87422EB1BACFCD29029119">
    <w:name w:val="F8A55ED6FA87422EB1BACFCD29029119"/>
  </w:style>
  <w:style w:type="paragraph" w:customStyle="1" w:styleId="AF9F0045E7D14337B753234ADB97D435">
    <w:name w:val="AF9F0045E7D14337B753234ADB97D435"/>
  </w:style>
  <w:style w:type="paragraph" w:customStyle="1" w:styleId="14C2FC9624844168AA1913F520B756D7">
    <w:name w:val="14C2FC9624844168AA1913F520B756D7"/>
  </w:style>
  <w:style w:type="paragraph" w:customStyle="1" w:styleId="132EB48E307844E38C0C6EF1A4FA7350">
    <w:name w:val="132EB48E307844E38C0C6EF1A4FA7350"/>
  </w:style>
  <w:style w:type="paragraph" w:customStyle="1" w:styleId="9AA2E904B6D34E2798FC3C92B3F59AB7">
    <w:name w:val="9AA2E904B6D34E2798FC3C92B3F59AB7"/>
  </w:style>
  <w:style w:type="paragraph" w:customStyle="1" w:styleId="E6848B355E2D4FDBB383FAF1C6084759">
    <w:name w:val="E6848B355E2D4FDBB383FAF1C6084759"/>
  </w:style>
  <w:style w:type="paragraph" w:customStyle="1" w:styleId="AE81DD9A40F1470FA5C89835888E689F">
    <w:name w:val="AE81DD9A40F1470FA5C89835888E689F"/>
  </w:style>
  <w:style w:type="paragraph" w:customStyle="1" w:styleId="2EA3425A4D0E4E59B7373D9D2D1872D8">
    <w:name w:val="2EA3425A4D0E4E59B7373D9D2D1872D8"/>
  </w:style>
  <w:style w:type="paragraph" w:customStyle="1" w:styleId="6329180B1C844736AE6B067F874816E8">
    <w:name w:val="6329180B1C844736AE6B067F874816E8"/>
  </w:style>
  <w:style w:type="paragraph" w:customStyle="1" w:styleId="FBF3A2F3A42442509F0329DEC55255F5">
    <w:name w:val="FBF3A2F3A42442509F0329DEC55255F5"/>
  </w:style>
  <w:style w:type="paragraph" w:customStyle="1" w:styleId="119E0ABBF6C342A99652C56013CBCEA2">
    <w:name w:val="119E0ABBF6C342A99652C56013CBCEA2"/>
  </w:style>
  <w:style w:type="paragraph" w:customStyle="1" w:styleId="1F039EC116CA407F83BA4316C3965279">
    <w:name w:val="1F039EC116CA407F83BA4316C3965279"/>
  </w:style>
  <w:style w:type="paragraph" w:customStyle="1" w:styleId="F0EEED2A65244E42A453410DF8128AE4">
    <w:name w:val="F0EEED2A65244E42A453410DF8128AE4"/>
  </w:style>
  <w:style w:type="paragraph" w:customStyle="1" w:styleId="3B469AAE649548B58723247F041234BF">
    <w:name w:val="3B469AAE649548B58723247F041234BF"/>
  </w:style>
  <w:style w:type="paragraph" w:customStyle="1" w:styleId="0D80F3FB324B4CDA88A31D2CA755A2F0">
    <w:name w:val="0D80F3FB324B4CDA88A31D2CA755A2F0"/>
  </w:style>
  <w:style w:type="paragraph" w:customStyle="1" w:styleId="E409FAC735794A369088E1BD37170E14">
    <w:name w:val="E409FAC735794A369088E1BD37170E14"/>
  </w:style>
  <w:style w:type="paragraph" w:customStyle="1" w:styleId="9410BD0E56F0442EA7BF22B4335C5B9C">
    <w:name w:val="9410BD0E56F0442EA7BF22B4335C5B9C"/>
  </w:style>
  <w:style w:type="paragraph" w:customStyle="1" w:styleId="C78CDE4FA3044C1EA5FE06E228C64F69">
    <w:name w:val="C78CDE4FA3044C1EA5FE06E228C64F69"/>
  </w:style>
  <w:style w:type="paragraph" w:customStyle="1" w:styleId="A3BBEC4FF61A4015836127F51DD0A607">
    <w:name w:val="A3BBEC4FF61A4015836127F51DD0A607"/>
  </w:style>
  <w:style w:type="paragraph" w:customStyle="1" w:styleId="1A8A48A452AD478D8FEC34A352CCB23B">
    <w:name w:val="1A8A48A452AD478D8FEC34A352CCB23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02AFAA488646ECAA061F3BA144C2B1">
    <w:name w:val="3F02AFAA488646ECAA061F3BA144C2B1"/>
  </w:style>
  <w:style w:type="paragraph" w:customStyle="1" w:styleId="D7CAB28D574B4EE3AA2A110D7E91DD81">
    <w:name w:val="D7CAB28D574B4EE3AA2A110D7E91DD81"/>
    <w:rsid w:val="00823E60"/>
  </w:style>
  <w:style w:type="paragraph" w:customStyle="1" w:styleId="30264D27F6894F2A9BB6F39D4BB63D11">
    <w:name w:val="30264D27F6894F2A9BB6F39D4BB63D11"/>
    <w:rsid w:val="00823E60"/>
  </w:style>
  <w:style w:type="paragraph" w:customStyle="1" w:styleId="6E1F662434A44F168CAD1590BC60B788">
    <w:name w:val="6E1F662434A44F168CAD1590BC60B788"/>
    <w:rsid w:val="00823E60"/>
  </w:style>
  <w:style w:type="paragraph" w:customStyle="1" w:styleId="CB931BA1719941C8BD68306189EF2727">
    <w:name w:val="CB931BA1719941C8BD68306189EF2727"/>
    <w:rsid w:val="00823E60"/>
  </w:style>
  <w:style w:type="paragraph" w:customStyle="1" w:styleId="751737B74F0B43D79E0305CA89D0C0F0">
    <w:name w:val="751737B74F0B43D79E0305CA89D0C0F0"/>
    <w:rsid w:val="00823E60"/>
  </w:style>
  <w:style w:type="paragraph" w:customStyle="1" w:styleId="4FEA66D903CB47488B85D41D505DA725">
    <w:name w:val="4FEA66D903CB47488B85D41D505DA725"/>
    <w:rsid w:val="00823E60"/>
  </w:style>
  <w:style w:type="paragraph" w:customStyle="1" w:styleId="50CA8D74140A49D99CFF15CE1422368D">
    <w:name w:val="50CA8D74140A49D99CFF15CE1422368D"/>
    <w:rsid w:val="00823E60"/>
  </w:style>
  <w:style w:type="paragraph" w:customStyle="1" w:styleId="B39776DFA423444EBEAB88596800A3BF">
    <w:name w:val="B39776DFA423444EBEAB88596800A3BF"/>
    <w:rsid w:val="00823E60"/>
  </w:style>
  <w:style w:type="paragraph" w:customStyle="1" w:styleId="B646D68CC0C44237A0463B5CCD2FAAAB">
    <w:name w:val="B646D68CC0C44237A0463B5CCD2FAAAB"/>
    <w:rsid w:val="00823E60"/>
  </w:style>
  <w:style w:type="paragraph" w:customStyle="1" w:styleId="F47B3D8D14EF49E7A4FCF0D5DC65F1D5">
    <w:name w:val="F47B3D8D14EF49E7A4FCF0D5DC65F1D5"/>
    <w:rsid w:val="00823E60"/>
  </w:style>
  <w:style w:type="paragraph" w:customStyle="1" w:styleId="62EAEA8693094EFD8A24D022084336DB">
    <w:name w:val="62EAEA8693094EFD8A24D022084336DB"/>
    <w:rsid w:val="00823E60"/>
  </w:style>
  <w:style w:type="paragraph" w:customStyle="1" w:styleId="4D07871467524FF58EC8D6BE0DC37746">
    <w:name w:val="4D07871467524FF58EC8D6BE0DC37746"/>
    <w:rsid w:val="00823E60"/>
  </w:style>
  <w:style w:type="paragraph" w:customStyle="1" w:styleId="54BF5D4363CB40D99BA487CA04473F59">
    <w:name w:val="54BF5D4363CB40D99BA487CA04473F59"/>
    <w:rsid w:val="00823E60"/>
  </w:style>
  <w:style w:type="paragraph" w:customStyle="1" w:styleId="F23519A2A8A7465B987C49C9FB6794B3">
    <w:name w:val="F23519A2A8A7465B987C49C9FB6794B3"/>
    <w:rsid w:val="00823E60"/>
  </w:style>
  <w:style w:type="paragraph" w:customStyle="1" w:styleId="E87CBEECD1EA4DC390839877190BE82F">
    <w:name w:val="E87CBEECD1EA4DC390839877190BE82F"/>
    <w:rsid w:val="00823E60"/>
  </w:style>
  <w:style w:type="paragraph" w:customStyle="1" w:styleId="B824838E3CF247D4B9C135223A5C079B">
    <w:name w:val="B824838E3CF247D4B9C135223A5C079B"/>
    <w:rsid w:val="00823E60"/>
  </w:style>
  <w:style w:type="paragraph" w:customStyle="1" w:styleId="35A9D0D0A8604E0B80F0A8BE3B2BB659">
    <w:name w:val="35A9D0D0A8604E0B80F0A8BE3B2BB659"/>
    <w:rsid w:val="00823E60"/>
  </w:style>
  <w:style w:type="paragraph" w:customStyle="1" w:styleId="56B2CA1F23C1407E832C0DE5BEB871F7">
    <w:name w:val="56B2CA1F23C1407E832C0DE5BEB871F7"/>
    <w:rsid w:val="00823E60"/>
  </w:style>
  <w:style w:type="paragraph" w:customStyle="1" w:styleId="7D9E15166FAA48CC9E5D9664427AEA25">
    <w:name w:val="7D9E15166FAA48CC9E5D9664427AEA25"/>
    <w:rsid w:val="00823E60"/>
  </w:style>
  <w:style w:type="paragraph" w:customStyle="1" w:styleId="0C9C72645E754635BBFEB9E2D2A26F23">
    <w:name w:val="0C9C72645E754635BBFEB9E2D2A26F23"/>
    <w:rsid w:val="00823E60"/>
  </w:style>
  <w:style w:type="paragraph" w:customStyle="1" w:styleId="BB486AACAD304949B7F063F4DFFFD5A0">
    <w:name w:val="BB486AACAD304949B7F063F4DFFFD5A0"/>
    <w:rsid w:val="00823E60"/>
  </w:style>
  <w:style w:type="paragraph" w:customStyle="1" w:styleId="D58F9236F2E24E17AD6173309C831B1C">
    <w:name w:val="D58F9236F2E24E17AD6173309C831B1C"/>
    <w:rsid w:val="00823E60"/>
  </w:style>
  <w:style w:type="paragraph" w:customStyle="1" w:styleId="871AF83FDDCB4EEE967A9A37F589C83D">
    <w:name w:val="871AF83FDDCB4EEE967A9A37F589C83D"/>
    <w:rsid w:val="00823E60"/>
  </w:style>
  <w:style w:type="paragraph" w:customStyle="1" w:styleId="1F67B1E8A86740478845670A2BE22AEE">
    <w:name w:val="1F67B1E8A86740478845670A2BE22AEE"/>
    <w:rsid w:val="00823E60"/>
  </w:style>
  <w:style w:type="paragraph" w:customStyle="1" w:styleId="5E2B5AE84816480496CDFAC346124B19">
    <w:name w:val="5E2B5AE84816480496CDFAC346124B19"/>
    <w:rsid w:val="00823E60"/>
  </w:style>
  <w:style w:type="paragraph" w:customStyle="1" w:styleId="36795B2D3FF94AB6AE7F10B348630943">
    <w:name w:val="36795B2D3FF94AB6AE7F10B348630943"/>
    <w:rsid w:val="00823E60"/>
  </w:style>
  <w:style w:type="paragraph" w:customStyle="1" w:styleId="8283D71D52C4431190399195BA939155">
    <w:name w:val="8283D71D52C4431190399195BA939155"/>
    <w:rsid w:val="00823E60"/>
  </w:style>
  <w:style w:type="paragraph" w:customStyle="1" w:styleId="F2FC6E37BBAF41768FA8E985D864771D">
    <w:name w:val="F2FC6E37BBAF41768FA8E985D864771D"/>
    <w:rsid w:val="00823E60"/>
  </w:style>
  <w:style w:type="paragraph" w:customStyle="1" w:styleId="2FEFE0F864364475A03EC98AFE40A235">
    <w:name w:val="2FEFE0F864364475A03EC98AFE40A235"/>
    <w:rsid w:val="00823E60"/>
  </w:style>
  <w:style w:type="paragraph" w:customStyle="1" w:styleId="7EBB02EFC76F4C218BA2F105D2A54F91">
    <w:name w:val="7EBB02EFC76F4C218BA2F105D2A54F91"/>
    <w:rsid w:val="00823E60"/>
  </w:style>
  <w:style w:type="paragraph" w:customStyle="1" w:styleId="57830DC85393443F95EAED68F0EAC1BC">
    <w:name w:val="57830DC85393443F95EAED68F0EAC1BC"/>
    <w:rsid w:val="00823E60"/>
  </w:style>
  <w:style w:type="paragraph" w:customStyle="1" w:styleId="7FB74AF5749544E3B7BA44F0CE5060D8">
    <w:name w:val="7FB74AF5749544E3B7BA44F0CE5060D8"/>
    <w:rsid w:val="00823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2024-07-13T09:37:00Z</dcterms:created>
  <dcterms:modified xsi:type="dcterms:W3CDTF">2024-07-13T10:17:00Z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